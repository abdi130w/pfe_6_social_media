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33" w:rsidRDefault="002B2B33" w:rsidP="002B2B33">
      <w:pPr>
        <w:pStyle w:val="En-tte"/>
        <w:ind w:left="1440"/>
        <w:jc w:val="center"/>
      </w:pPr>
      <w:bookmarkStart w:id="0" w:name="_Toc193462771"/>
      <w:r>
        <w:rPr>
          <w:rFonts w:ascii="Bookman Old Style" w:hAnsi="Bookman Old Style"/>
          <w:noProof/>
          <w:sz w:val="26"/>
          <w:szCs w:val="26"/>
          <w:lang w:eastAsia="fr-FR"/>
        </w:rPr>
        <w:drawing>
          <wp:anchor distT="0" distB="0" distL="114300" distR="114300" simplePos="0" relativeHeight="251686912" behindDoc="0" locked="0" layoutInCell="1" allowOverlap="1" wp14:anchorId="6E22067D" wp14:editId="2A5FECFC">
            <wp:simplePos x="0" y="0"/>
            <wp:positionH relativeFrom="page">
              <wp:posOffset>6496685</wp:posOffset>
            </wp:positionH>
            <wp:positionV relativeFrom="paragraph">
              <wp:posOffset>-432435</wp:posOffset>
            </wp:positionV>
            <wp:extent cx="841922" cy="419100"/>
            <wp:effectExtent l="0" t="0" r="0" b="0"/>
            <wp:wrapNone/>
            <wp:docPr id="49" name="Image 4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22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  <w:sz w:val="26"/>
          <w:szCs w:val="26"/>
          <w:lang w:eastAsia="fr-FR"/>
        </w:rPr>
        <w:drawing>
          <wp:anchor distT="0" distB="0" distL="114300" distR="114300" simplePos="0" relativeHeight="251684864" behindDoc="1" locked="0" layoutInCell="1" allowOverlap="1" wp14:anchorId="57E17CEC" wp14:editId="00824048">
            <wp:simplePos x="0" y="0"/>
            <wp:positionH relativeFrom="margin">
              <wp:align>left</wp:align>
            </wp:positionH>
            <wp:positionV relativeFrom="paragraph">
              <wp:posOffset>-426085</wp:posOffset>
            </wp:positionV>
            <wp:extent cx="841375" cy="419100"/>
            <wp:effectExtent l="0" t="0" r="0" b="0"/>
            <wp:wrapNone/>
            <wp:docPr id="50" name="Image 5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773F354A" wp14:editId="4EEC413B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771130" cy="543560"/>
                <wp:effectExtent l="57150" t="38100" r="58420" b="85090"/>
                <wp:wrapNone/>
                <wp:docPr id="4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130" cy="543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6BB1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6BB1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6BB1B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FF5F39D" id="Rectangle 3" o:spid="_x0000_s1026" style="position:absolute;margin-left:0;margin-top:.75pt;width:611.9pt;height:42.8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dT2gIAAKMGAAAOAAAAZHJzL2Uyb0RvYy54bWysVdtu3CAQfa/Uf0C8J7b3mlrxRrkoVaW0&#10;jZJUfWYxtlEwUGDXu/n6DmA725uaRn2xYJgz9zM+Pdu1Am2ZsVzJAmfHKUZMUlVyWRf4y8P10QlG&#10;1hFZEqEkK/CeWXy2evvmtNM5m6hGiZIZBEakzTtd4MY5nSeJpQ1riT1Wmkl4rJRpiYOrqZPSkA6s&#10;tyKZpOki6ZQptVGUWQvSq/iIV8F+VTHqPleVZQ6JAkNsLnxN+K79N1mdkrw2RDec9mGQV0TREi7B&#10;6WjqijiCNob/Yqrl1CirKndMVZuoquKUhRwgmyz9KZv7hmgWcoHiWD2Wyf4/s/TT9tYgXhZ4NsFI&#10;khZ6dAdVI7IWDE19fTptc1C717fGZ2j1jaKPFkl12YAWOzdGdQ0jJUSVef3kB4C/WICidfdRlWCd&#10;bJwKpdpVpvUGoQhoFzqyHzvCdg5REC6XyyybQuMovM1n0/kitCwh+YDWxrr3TLXIHwpsIPZgnWxv&#10;rPPRkHxQ6ftTXnMhUCU4jJuEocTIKPeVuyaU2ycRFC3g4wFpBbmlQWxNvb4UBm0JDNTJ4uIiuwhy&#10;x6WLwsUiTfu5ssRBzlGcefEQfG8lRFfbQy/zoOUlf/c0m4F2nOBXeMq8p5cmNZn+uyuofD0UURPX&#10;IP8pMOWGCj/VJK+gEQ/Kj5unZx+Q52h/7NsHMK/tuGBBF+h7NCgDiYdz1AYuhwZ7hJD+K5VveHyN&#10;EpiufjiG6YxTbt1esAi8YxWwAiYwTkPYR2xsPKGUSRfYAVkKCdoe5vMZgZM4L36R/QnY63soC7tq&#10;BL/A64gInpV0I7jlUpnfeS8fI0Eh0qjfk7XP2xdjrco9kBUYERgJmx0OjTJPGHWwJQtsv22IAc6I&#10;DxJI8S6bzfxaDZfZfDmBizl8WR++EEnBVIEdRvF46eAGkI02vG5840PYUp3Dkqh44O9zVH20sAkj&#10;ceLW9qv28B60nv8tq+8AAAD//wMAUEsDBBQABgAIAAAAIQCeWNer2gAAAAYBAAAPAAAAZHJzL2Rv&#10;d25yZXYueG1sTI/BTsMwEETvSPyDtUjcqNNUQBTiVFCpB05AKZzdeJsE4nUUb5rw92xPcNyd0cyb&#10;Yj37Tp1wiG0gA8tFAgqpCq6l2sD+fXuTgYpsydkuEBr4wQjr8vKisLkLE73hace1khCKuTXQMPe5&#10;1rFq0Nu4CD2SaMcweMtyDrV2g50k3Hc6TZI77W1L0tDYHjcNVt+70UsvH7fT84vjryc9fqSvq89s&#10;s/fGXF/Njw+gGGf+M8MZX9ChFKZDGMlF1RmQISzfW1BnMU1XMuRgILtfgi4L/R+//AUAAP//AwBQ&#10;SwECLQAUAAYACAAAACEAtoM4kv4AAADhAQAAEwAAAAAAAAAAAAAAAAAAAAAAW0NvbnRlbnRfVHlw&#10;ZXNdLnhtbFBLAQItABQABgAIAAAAIQA4/SH/1gAAAJQBAAALAAAAAAAAAAAAAAAAAC8BAABfcmVs&#10;cy8ucmVsc1BLAQItABQABgAIAAAAIQDmpadT2gIAAKMGAAAOAAAAAAAAAAAAAAAAAC4CAABkcnMv&#10;ZTJvRG9jLnhtbFBLAQItABQABgAIAAAAIQCeWNer2gAAAAYBAAAPAAAAAAAAAAAAAAAAADQFAABk&#10;cnMvZG93bnJldi54bWxQSwUGAAAAAAQABADzAAAAOwYAAAAA&#10;" o:allowincell="f" fillcolor="#bce68f" stroked="f">
                <v:fill color2="#eaf6df" rotate="t" focusposition="1,1" focussize="" colors="0 #bce68f;.5 #d4edbc;1 #eaf6df" focus="100%" type="gradientRadial"/>
                <v:shadow on="t" color="black" opacity="24903f" origin=",.5" offset="0,.55556mm"/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954106F" wp14:editId="69073EF9">
                <wp:simplePos x="0" y="0"/>
                <wp:positionH relativeFrom="page">
                  <wp:posOffset>0</wp:posOffset>
                </wp:positionH>
                <wp:positionV relativeFrom="page">
                  <wp:posOffset>-74295</wp:posOffset>
                </wp:positionV>
                <wp:extent cx="915670" cy="10542270"/>
                <wp:effectExtent l="57150" t="38100" r="55880" b="69850"/>
                <wp:wrapNone/>
                <wp:docPr id="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10542270"/>
                        </a:xfrm>
                        <a:prstGeom prst="rect">
                          <a:avLst/>
                        </a:prstGeom>
                        <a:solidFill>
                          <a:srgbClr val="86BB1B"/>
                        </a:solidFill>
                        <a:ln>
                          <a:noFill/>
                        </a:ln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12F4532" id="Rectangle 2" o:spid="_x0000_s1026" style="position:absolute;margin-left:0;margin-top:-5.85pt;width:72.1pt;height:830.1pt;z-index:2516838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nPSwIAAOcEAAAOAAAAZHJzL2Uyb0RvYy54bWysVNtuEzEQfUfiHyy/082m6S3qpupFRUgF&#10;qhY+wPHaWQuvx4ydbMLXM/ZutgH6AuJl5bHnnDlz28urbWvZRmEw4CpeHk04U05Cbdyq4l+/3L87&#10;5yxE4WphwamK71TgV4u3by47P1dTaMDWChmRuDDvfMWbGP28KIJsVCvCEXjl6FEDtiKSiauiRtER&#10;e2uL6WRyWnSAtUeQKgS6vesf+SLza61k/Kx1UJHZipO2mL+Yv8v0LRaXYr5C4RsjBxniH1S0wjgK&#10;OlLdiSjYGs0fVK2RCAF0PJLQFqC1kSrnQNmUk9+yeW6EVzkXKk7wY5nC/6OVnzaPyExd8dkxZ060&#10;1KMnqppwK6vYNNWn82FObs/+EVOGwT+A/BaYg9uGvNQ1InSNEjWpKpN/8QsgGYGgbNl9hJrYxTpC&#10;LtVWY5sIqQhsmzuyGzuitpFJurwoT07PqG+SnsrJyWw6JSvFEPM93GOI7xW0LB0qjiQ+04vNQ4i9&#10;694lywdr6ntjbTZwtby1yDaCxuP89OamvBnYw6GbdcnZQYL1jP0NqRxi7LPsqxXizqoEse5Jaaou&#10;ZXKcReW5VmNIG/uKDZ4JoinGCCpfAwkplYvHg9DBP0FVnve/AY+IHBlcHMGtcYCvRX+RrHv/oeFD&#10;zqkQS6h31HCEftvo70CHBvAHZx1tWsXD97VAxZn94GhoLsrZLK1mNmYnZ1My8PBlefginCSqikfO&#10;+uNt7Nd57dGsGorUF83BNQ2aNnkEXlQNammb8hANm5/W9dDOXi//p8VPAAAA//8DAFBLAwQUAAYA&#10;CAAAACEAhFGRNd8AAAAJAQAADwAAAGRycy9kb3ducmV2LnhtbEyPQU+DQBCF7yb+h82YeGsXKGJF&#10;lkZN9GBPRROvAzsCkZ1Fdtuiv97tqd7e5E3e+16xmc0gDjS53rKCeBmBIG6s7rlV8P72vFiDcB5Z&#10;42CZFPyQg015eVFgru2Rd3SofCtCCLscFXTej7mUrunIoFvakTh4n3Yy6MM5tVJPeAzhZpBJFGXS&#10;YM+hocORnjpqvqq9UVDp1e/2LlmNj6/fiXnJZF1/7LZKXV/ND/cgPM3+/Awn/IAOZWCq7Z61E4OC&#10;MMQrWMTxLYiTnaYJiDqILF3fgCwL+X9B+QcAAP//AwBQSwECLQAUAAYACAAAACEAtoM4kv4AAADh&#10;AQAAEwAAAAAAAAAAAAAAAAAAAAAAW0NvbnRlbnRfVHlwZXNdLnhtbFBLAQItABQABgAIAAAAIQA4&#10;/SH/1gAAAJQBAAALAAAAAAAAAAAAAAAAAC8BAABfcmVscy8ucmVsc1BLAQItABQABgAIAAAAIQCu&#10;HrnPSwIAAOcEAAAOAAAAAAAAAAAAAAAAAC4CAABkcnMvZTJvRG9jLnhtbFBLAQItABQABgAIAAAA&#10;IQCEUZE13wAAAAkBAAAPAAAAAAAAAAAAAAAAAKUEAABkcnMvZG93bnJldi54bWxQSwUGAAAAAAQA&#10;BADzAAAAsQUAAAAA&#10;" o:allowincell="f" fillcolor="#86bb1b" stroked="f" strokeweight="3pt">
                <v:shadow on="t" color="black" opacity="24903f" origin=",.5" offset="0,.55556mm"/>
                <w10:wrap anchorx="page" anchory="page"/>
              </v:rect>
            </w:pict>
          </mc:Fallback>
        </mc:AlternateContent>
      </w:r>
      <w:r>
        <w:t xml:space="preserve">  </w:t>
      </w:r>
      <w:r w:rsidRPr="002B2B33">
        <w:rPr>
          <w:sz w:val="20"/>
          <w:szCs w:val="20"/>
        </w:rPr>
        <w:t>REPUBLIQUE ALGERIENNE DEMOCRATIQUE ET POPULAIRE</w:t>
      </w:r>
    </w:p>
    <w:p w:rsidR="002B2B33" w:rsidRPr="002B2B33" w:rsidRDefault="002B2B33" w:rsidP="002B2B33">
      <w:pPr>
        <w:pStyle w:val="En-tte"/>
        <w:ind w:right="-766"/>
        <w:jc w:val="center"/>
        <w:rPr>
          <w:sz w:val="24"/>
          <w:szCs w:val="24"/>
        </w:rPr>
      </w:pPr>
      <w:r w:rsidRPr="002B2B33">
        <w:rPr>
          <w:sz w:val="24"/>
          <w:szCs w:val="24"/>
        </w:rPr>
        <w:t xml:space="preserve">              </w:t>
      </w:r>
      <w:r w:rsidRPr="002B2B33">
        <w:rPr>
          <w:sz w:val="20"/>
          <w:szCs w:val="20"/>
        </w:rPr>
        <w:t>MINISTERE DE L’ENSEIGNEMENT SUPERIEUR ET DE LA RECHERCHE SCIENTIFIQUE</w:t>
      </w:r>
    </w:p>
    <w:p w:rsidR="002B2B33" w:rsidRDefault="002B2B33" w:rsidP="002B2B33">
      <w:pPr>
        <w:pStyle w:val="En-tte"/>
        <w:jc w:val="center"/>
      </w:pPr>
    </w:p>
    <w:p w:rsidR="002B2B33" w:rsidRPr="00F34F70" w:rsidRDefault="002B2B33" w:rsidP="002B2B33">
      <w:pPr>
        <w:ind w:left="720"/>
        <w:jc w:val="center"/>
        <w:rPr>
          <w:b/>
          <w:sz w:val="32"/>
        </w:rPr>
      </w:pPr>
      <w:r w:rsidRPr="00F34F70">
        <w:rPr>
          <w:b/>
          <w:sz w:val="32"/>
        </w:rPr>
        <w:t>UNIVERSITE IBN KHALDOUN - TIARET</w:t>
      </w:r>
    </w:p>
    <w:p w:rsidR="002B2B33" w:rsidRDefault="002B2B33" w:rsidP="002B2B33">
      <w:pPr>
        <w:pStyle w:val="Standard"/>
        <w:spacing w:after="0"/>
        <w:jc w:val="center"/>
        <w:rPr>
          <w:rFonts w:cs="Times New Roman"/>
          <w:sz w:val="52"/>
        </w:rPr>
      </w:pP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  <w:sz w:val="52"/>
        </w:rPr>
      </w:pPr>
      <w:r>
        <w:rPr>
          <w:rFonts w:cs="Times New Roman"/>
          <w:sz w:val="52"/>
        </w:rPr>
        <w:t xml:space="preserve">MEMOIRE </w:t>
      </w:r>
    </w:p>
    <w:p w:rsidR="002B2B33" w:rsidRPr="00E24BCE" w:rsidRDefault="002B2B33" w:rsidP="002B2B33">
      <w:pPr>
        <w:pStyle w:val="Standard"/>
        <w:spacing w:after="0"/>
        <w:jc w:val="center"/>
        <w:rPr>
          <w:rFonts w:cs="Times New Roman"/>
          <w:sz w:val="22"/>
        </w:rPr>
      </w:pP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  <w:r w:rsidRPr="00E24BCE">
        <w:rPr>
          <w:rFonts w:cs="Times New Roman"/>
        </w:rPr>
        <w:t>Présenté à :</w:t>
      </w: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</w:p>
    <w:p w:rsidR="002B2B33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  <w:r w:rsidRPr="00E24BCE">
        <w:rPr>
          <w:rFonts w:cs="Times New Roman"/>
        </w:rPr>
        <w:t xml:space="preserve">FACULTÉ </w:t>
      </w:r>
      <w:r>
        <w:rPr>
          <w:rFonts w:cs="Times New Roman"/>
        </w:rPr>
        <w:t>MATHEMATIQUES ET INFORMATIQUE</w:t>
      </w: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  <w:r w:rsidRPr="00E24BCE">
        <w:rPr>
          <w:rFonts w:cs="Times New Roman"/>
        </w:rPr>
        <w:t xml:space="preserve"> DÉPARTEMENT D’INFORMATIQUE</w:t>
      </w: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  <w:r w:rsidRPr="00E24BCE">
        <w:rPr>
          <w:rFonts w:cs="Times New Roman"/>
        </w:rPr>
        <w:t>Pour l’obtention du diplôme de :</w:t>
      </w: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Licence</w:t>
      </w: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</w:p>
    <w:p w:rsidR="002B2B33" w:rsidRPr="00F34F70" w:rsidRDefault="002B2B33" w:rsidP="00223442">
      <w:pPr>
        <w:pStyle w:val="Standard"/>
        <w:spacing w:after="0"/>
        <w:ind w:left="709"/>
        <w:jc w:val="center"/>
        <w:rPr>
          <w:rFonts w:cs="Times New Roman"/>
          <w:lang w:bidi="ar-DZ"/>
        </w:rPr>
      </w:pPr>
      <w:r w:rsidRPr="00E24BCE">
        <w:rPr>
          <w:rFonts w:cs="Times New Roman"/>
        </w:rPr>
        <w:t>Spécialité :</w:t>
      </w:r>
      <w:r>
        <w:rPr>
          <w:rFonts w:cs="Times New Roman"/>
        </w:rPr>
        <w:t xml:space="preserve"> </w:t>
      </w:r>
      <w:r w:rsidR="00223442" w:rsidRPr="00223442">
        <w:rPr>
          <w:rFonts w:cs="Times New Roman"/>
          <w:color w:val="FF0000"/>
        </w:rPr>
        <w:t>votre spécialité ici</w:t>
      </w: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</w:p>
    <w:p w:rsidR="002B2B33" w:rsidRPr="00E24BCE" w:rsidRDefault="002B2B33" w:rsidP="002B2B33">
      <w:pPr>
        <w:pStyle w:val="Standard"/>
        <w:tabs>
          <w:tab w:val="left" w:pos="3402"/>
        </w:tabs>
        <w:spacing w:after="0"/>
        <w:ind w:left="709"/>
        <w:jc w:val="center"/>
        <w:rPr>
          <w:rFonts w:cs="Times New Roman"/>
        </w:rPr>
      </w:pPr>
      <w:r w:rsidRPr="00E24BCE">
        <w:rPr>
          <w:rFonts w:cs="Times New Roman"/>
        </w:rPr>
        <w:t>Par :</w:t>
      </w:r>
    </w:p>
    <w:p w:rsidR="002B2B33" w:rsidRPr="00223442" w:rsidRDefault="00223442" w:rsidP="002B2B33">
      <w:pPr>
        <w:pStyle w:val="Standard"/>
        <w:spacing w:after="0"/>
        <w:ind w:left="709"/>
        <w:jc w:val="center"/>
        <w:rPr>
          <w:rFonts w:cs="Times New Roman"/>
          <w:b/>
          <w:color w:val="FF0000"/>
          <w:sz w:val="28"/>
        </w:rPr>
      </w:pPr>
      <w:r w:rsidRPr="00223442">
        <w:rPr>
          <w:rFonts w:cs="Times New Roman"/>
          <w:b/>
          <w:color w:val="FF0000"/>
          <w:sz w:val="28"/>
        </w:rPr>
        <w:t>Nom &amp; Prénom</w:t>
      </w:r>
      <w:r w:rsidR="002B2B33" w:rsidRPr="00223442">
        <w:rPr>
          <w:rFonts w:cs="Times New Roman"/>
          <w:b/>
          <w:color w:val="FF0000"/>
          <w:sz w:val="28"/>
        </w:rPr>
        <w:t xml:space="preserve"> </w:t>
      </w:r>
    </w:p>
    <w:p w:rsidR="002B2B33" w:rsidRPr="00E24BCE" w:rsidRDefault="002B2B33" w:rsidP="002B2B33">
      <w:pPr>
        <w:pStyle w:val="Standard"/>
        <w:tabs>
          <w:tab w:val="left" w:pos="3402"/>
        </w:tabs>
        <w:spacing w:after="0"/>
        <w:ind w:left="709"/>
        <w:jc w:val="center"/>
        <w:rPr>
          <w:rFonts w:cs="Times New Roman"/>
        </w:rPr>
      </w:pP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  <w:b/>
          <w:sz w:val="28"/>
        </w:rPr>
      </w:pP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  <w:b/>
        </w:rPr>
      </w:pP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  <w:r w:rsidRPr="00E24BCE">
        <w:rPr>
          <w:rFonts w:cs="Times New Roman"/>
        </w:rPr>
        <w:t>Sur le thème</w:t>
      </w:r>
    </w:p>
    <w:p w:rsidR="002B2B33" w:rsidRPr="00E24BCE" w:rsidRDefault="002B2B33" w:rsidP="002B2B33">
      <w:pPr>
        <w:pStyle w:val="Standard"/>
        <w:spacing w:after="0"/>
        <w:ind w:left="709"/>
        <w:jc w:val="center"/>
        <w:rPr>
          <w:rFonts w:cs="Times New Roman"/>
        </w:rPr>
      </w:pPr>
    </w:p>
    <w:p w:rsidR="002B2B33" w:rsidRPr="00E24BCE" w:rsidRDefault="002B2B33" w:rsidP="002B2B33">
      <w:pPr>
        <w:pStyle w:val="Standard"/>
        <w:tabs>
          <w:tab w:val="left" w:pos="7671"/>
        </w:tabs>
        <w:spacing w:after="0"/>
        <w:rPr>
          <w:rFonts w:cs="Times New Roman"/>
          <w:b/>
        </w:rPr>
      </w:pPr>
      <w:r>
        <w:rPr>
          <w:rFonts w:cs="Times New Roman"/>
          <w:noProof/>
          <w:sz w:val="22"/>
          <w:lang w:eastAsia="fr-FR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5607CFB1" wp14:editId="04B78F19">
                <wp:simplePos x="0" y="0"/>
                <wp:positionH relativeFrom="column">
                  <wp:posOffset>-45720</wp:posOffset>
                </wp:positionH>
                <wp:positionV relativeFrom="paragraph">
                  <wp:posOffset>113029</wp:posOffset>
                </wp:positionV>
                <wp:extent cx="5882640" cy="0"/>
                <wp:effectExtent l="0" t="0" r="22860" b="19050"/>
                <wp:wrapNone/>
                <wp:docPr id="4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6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51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3.6pt;margin-top:8.9pt;width:463.2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gSHg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zHCNF&#10;etjR08HrWBotw3wG4woIq9TOhg7pSb2YZ02/O6R01RHV8hj8ejaQm4WM5E1KuDgDVfbDZ80ghgB+&#10;HNapsX2AhDGgU9zJ+bYTfvKIwsfZYjGd57A6OvoSUoyJxjr/ieseBaPEzlsi2s5XWinYvLZZLEOO&#10;z84HWqQYE0JVpbdCyigAqdAA3JfpLI0ZTkvBgjfEOdvuK2nRkQQNxV9sEjz3YVYfFItoHSdsc7U9&#10;EfJiQ3WpAh50Bnyu1kUkP5bpcrPYLPJJPp1vJnla15OnbZVP5tvs46z+UFdVnf0M1LK86ARjXAV2&#10;o2Cz/O8EcX06F6ndJHubQ/IWPQ4MyI7/kXRcbdjmRRd7zc47O64cNBqDr+8pPIL7O9j3r379CwAA&#10;//8DAFBLAwQUAAYACAAAACEAEL5mdtkAAAAIAQAADwAAAGRycy9kb3ducmV2LnhtbEyPwU7DMBBE&#10;70j8g7WVuKDWaQ9tGuJUCIkTB0LhAzbJkkSN11HsNObvWcQBjjszmn2Tn6Id1JUm3zs2sN0koIhr&#10;1/TcGvh4f16noHxAbnBwTAa+yMOpuL3JMWvcwm90PYdWSQn7DA10IYyZ1r7uyKLfuJFYvE83WQxy&#10;Tq1uJlyk3A56lyR7bbFn+dDhSE8d1ZfzbA3E1z2HWKaxWnh+8el9GdGWxtyt4uMDqEAx/IXhB1/Q&#10;oRCmys3ceDUYWB92khT9IAvEP26PIlS/gi5y/X9A8Q0AAP//AwBQSwECLQAUAAYACAAAACEAtoM4&#10;kv4AAADhAQAAEwAAAAAAAAAAAAAAAAAAAAAAW0NvbnRlbnRfVHlwZXNdLnhtbFBLAQItABQABgAI&#10;AAAAIQA4/SH/1gAAAJQBAAALAAAAAAAAAAAAAAAAAC8BAABfcmVscy8ucmVsc1BLAQItABQABgAI&#10;AAAAIQDcAFgSHgIAAD0EAAAOAAAAAAAAAAAAAAAAAC4CAABkcnMvZTJvRG9jLnhtbFBLAQItABQA&#10;BgAIAAAAIQAQvmZ22QAAAAgBAAAPAAAAAAAAAAAAAAAAAHgEAABkcnMvZG93bnJldi54bWxQSwUG&#10;AAAAAAQABADzAAAAfgUAAAAA&#10;" strokeweight="1.5pt"/>
            </w:pict>
          </mc:Fallback>
        </mc:AlternateContent>
      </w:r>
      <w:r>
        <w:rPr>
          <w:rFonts w:cs="Times New Roman"/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964BD" wp14:editId="4A9A520B">
                <wp:simplePos x="0" y="0"/>
                <wp:positionH relativeFrom="column">
                  <wp:posOffset>-250190</wp:posOffset>
                </wp:positionH>
                <wp:positionV relativeFrom="paragraph">
                  <wp:posOffset>99060</wp:posOffset>
                </wp:positionV>
                <wp:extent cx="6269990" cy="1265555"/>
                <wp:effectExtent l="0" t="0" r="0" b="0"/>
                <wp:wrapNone/>
                <wp:docPr id="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126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BD4B4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2B33" w:rsidRPr="00223442" w:rsidRDefault="002B2B33" w:rsidP="002B2B33">
                            <w:pPr>
                              <w:pStyle w:val="Standard"/>
                              <w:spacing w:after="0"/>
                              <w:jc w:val="center"/>
                              <w:rPr>
                                <w:rFonts w:cs="Times New Roman"/>
                                <w:color w:val="FF0000"/>
                              </w:rPr>
                            </w:pPr>
                          </w:p>
                          <w:p w:rsidR="002B2B33" w:rsidRPr="00223442" w:rsidRDefault="00223442" w:rsidP="002B2B33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FF0000"/>
                                <w:lang w:bidi="ar-DZ"/>
                              </w:rPr>
                            </w:pPr>
                            <w:r w:rsidRPr="00223442">
                              <w:rPr>
                                <w:rFonts w:cs="Times New Roman"/>
                                <w:b/>
                                <w:color w:val="FF0000"/>
                                <w:sz w:val="39"/>
                                <w:szCs w:val="39"/>
                              </w:rPr>
                              <w:t>Sujet de votre mémoire ici</w:t>
                            </w:r>
                          </w:p>
                          <w:p w:rsidR="002B2B33" w:rsidRDefault="002B2B33" w:rsidP="002B2B33">
                            <w:pPr>
                              <w:pStyle w:val="Standard"/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39"/>
                                <w:szCs w:val="3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64B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9.7pt;margin-top:7.8pt;width:493.7pt;height:9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ER/gIAAJ4GAAAOAAAAZHJzL2Uyb0RvYy54bWysVVtvmzAUfp+0/2D5nQKpIYBKpwTCNKm7&#10;SNt+gAMmWAOb2W5JN+2/79ikKe32MG3LA/Ll+Dvfd265enUcenTHlOZS5Di8CDBiopYNF4ccf/5U&#10;eQlG2lDR0F4KluN7pvGr65cvrqYxYyvZyb5hCgGI0Nk05rgzZsx8X9cdG6i+kCMTcNlKNVADW3Xw&#10;G0UnQB96fxUEsT9J1YxK1kxrOC3nS3zt8NuW1eZ922pmUJ9j4GbcV7nv3n796yuaHRQdO16faNC/&#10;YDFQLsDpGaqkhqJbxX+BGnitpJatuajl4Mu25TVzGkBNGDxT87GjI3NaIDh6PIdJ/z/Y+t3dB4V4&#10;k2MSYSToADn6xI4GbeURJTY806gzsPo4gp05wjGk2UnV442sv2gkZNFRcWAbpeTUMdoAvdC+9BdP&#10;ZxxtQfbTW9mAG3prpAM6tmqwsYNoIECHNN2fU2Op1HAYr+I0TeGqhrtwFUfwcz5o9vB8VNq8ZnJA&#10;dpFjBbl38PTuRhtLh2YPJtabkBXve5f/Xjw5AMP5hLkCml/TDKjA0lpaUi6539Mg3SW7hHhkFe88&#10;EpSlt6kK4sVVuI7Ky7IoyvCHZRGSrONNw4R1+lBoIfmzRJ5Kfi6Rc6lp2fPGwllKWh32Ra/QHYVC&#10;r7Yl2ZJZfD92dD6NAvidYnYyd0FZ4PhPebprEPtMc7giwXaVelWcrD1SkchL10HiBWG6TeOApKSs&#10;nmq+4YL9u2Y0QebTIAqcsAXrZ+qtzEehyyAN3MCw6fmQ4+RsRDNbszvRuFIwlPfzehELy//3sdhU&#10;UbAml4m3XkeXHrncBd42qQpvU4RxvN5ti+3uWf53rqb0v4fDJWVRoAu+Jx+PlKGiH6rXNaXtw7kj&#10;zXF/BOG2U/eyuYf2VBKaBxoNhjosOqm+YTTBgMyx/npLFcOofyOgxdOQEDtR3YZE6xVs1PJmv7yh&#10;ogaoHBuM5mVh5il8Oyp+6MDTPFSE3MBYaLlr2EdWIMVuYAg6UaeBbafscu+sHv9Wrn8CAAD//wMA&#10;UEsDBBQABgAIAAAAIQD2arn/4AAAAAoBAAAPAAAAZHJzL2Rvd25yZXYueG1sTI/BTsMwEETvSPyD&#10;tUjcWqdtqJIQpwIkxAUhUaC9OrGJQ+11ZLtt+HuWExxX8zT7pt5MzrKTDnHwKGAxz4Bp7LwasBfw&#10;/vY4K4DFJFFJ61EL+NYRNs3lRS0r5c/4qk/b1DMqwVhJASalseI8dkY7Ged+1EjZpw9OJjpDz1WQ&#10;Zyp3li+zbM2dHJA+GDnqB6O7w/boBLRP7ce0H7/My2F3n4rBPvtVKIS4vpruboElPaU/GH71SR0a&#10;cmr9EVVkVsBsVeaEUnCzBkZAmRc0rhWwXOQl8Kbm/yc0PwAAAP//AwBQSwECLQAUAAYACAAAACEA&#10;toM4kv4AAADhAQAAEwAAAAAAAAAAAAAAAAAAAAAAW0NvbnRlbnRfVHlwZXNdLnhtbFBLAQItABQA&#10;BgAIAAAAIQA4/SH/1gAAAJQBAAALAAAAAAAAAAAAAAAAAC8BAABfcmVscy8ucmVsc1BLAQItABQA&#10;BgAIAAAAIQB+EMER/gIAAJ4GAAAOAAAAAAAAAAAAAAAAAC4CAABkcnMvZTJvRG9jLnhtbFBLAQIt&#10;ABQABgAIAAAAIQD2arn/4AAAAAoBAAAPAAAAAAAAAAAAAAAAAFgFAABkcnMvZG93bnJldi54bWxQ&#10;SwUGAAAAAAQABADzAAAAZQYAAAAA&#10;" filled="f" fillcolor="#fbd4b4" stroked="f" strokeweight="1.5pt">
                <v:fill opacity="32896f"/>
                <v:textbox>
                  <w:txbxContent>
                    <w:p w:rsidR="002B2B33" w:rsidRPr="00223442" w:rsidRDefault="002B2B33" w:rsidP="002B2B33">
                      <w:pPr>
                        <w:pStyle w:val="Standard"/>
                        <w:spacing w:after="0"/>
                        <w:jc w:val="center"/>
                        <w:rPr>
                          <w:rFonts w:cs="Times New Roman"/>
                          <w:color w:val="FF0000"/>
                        </w:rPr>
                      </w:pPr>
                    </w:p>
                    <w:p w:rsidR="002B2B33" w:rsidRPr="00223442" w:rsidRDefault="00223442" w:rsidP="002B2B33">
                      <w:pPr>
                        <w:pStyle w:val="Standard"/>
                        <w:spacing w:after="0"/>
                        <w:jc w:val="center"/>
                        <w:rPr>
                          <w:color w:val="FF0000"/>
                          <w:lang w:bidi="ar-DZ"/>
                        </w:rPr>
                      </w:pPr>
                      <w:r w:rsidRPr="00223442">
                        <w:rPr>
                          <w:rFonts w:cs="Times New Roman"/>
                          <w:b/>
                          <w:color w:val="FF0000"/>
                          <w:sz w:val="39"/>
                          <w:szCs w:val="39"/>
                        </w:rPr>
                        <w:t>Sujet de votre mémoire ici</w:t>
                      </w:r>
                    </w:p>
                    <w:p w:rsidR="002B2B33" w:rsidRDefault="002B2B33" w:rsidP="002B2B33">
                      <w:pPr>
                        <w:pStyle w:val="Standard"/>
                        <w:spacing w:after="0"/>
                        <w:jc w:val="center"/>
                        <w:rPr>
                          <w:rFonts w:cs="Times New Roman"/>
                          <w:b/>
                          <w:sz w:val="39"/>
                          <w:szCs w:val="3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4BCE">
        <w:rPr>
          <w:rFonts w:cs="Times New Roman"/>
          <w:b/>
        </w:rPr>
        <w:tab/>
      </w:r>
    </w:p>
    <w:p w:rsidR="002B2B33" w:rsidRPr="00E24BCE" w:rsidRDefault="002B2B33" w:rsidP="002B2B33">
      <w:pPr>
        <w:pStyle w:val="Standard"/>
        <w:spacing w:after="0"/>
        <w:jc w:val="center"/>
        <w:rPr>
          <w:rFonts w:cs="Times New Roman"/>
          <w:sz w:val="22"/>
        </w:rPr>
      </w:pPr>
    </w:p>
    <w:p w:rsidR="002B2B33" w:rsidRPr="00E24BCE" w:rsidRDefault="002B2B33" w:rsidP="002B2B33">
      <w:pPr>
        <w:pStyle w:val="Standard"/>
        <w:spacing w:after="0"/>
        <w:rPr>
          <w:rFonts w:cs="Times New Roman"/>
        </w:rPr>
      </w:pPr>
    </w:p>
    <w:p w:rsidR="002B2B33" w:rsidRPr="00E24BCE" w:rsidRDefault="002B2B33" w:rsidP="002B2B33">
      <w:pPr>
        <w:pStyle w:val="Standard"/>
        <w:spacing w:after="0"/>
        <w:jc w:val="center"/>
        <w:rPr>
          <w:rFonts w:cs="Times New Roman"/>
          <w:b/>
          <w:sz w:val="40"/>
        </w:rPr>
      </w:pPr>
    </w:p>
    <w:p w:rsidR="002B2B33" w:rsidRPr="00E24BCE" w:rsidRDefault="002B2B33" w:rsidP="002B2B33">
      <w:pPr>
        <w:pStyle w:val="Standard"/>
        <w:spacing w:after="0"/>
        <w:rPr>
          <w:rFonts w:cs="Times New Roman"/>
        </w:rPr>
      </w:pPr>
    </w:p>
    <w:p w:rsidR="002B2B33" w:rsidRPr="00E24BCE" w:rsidRDefault="002B2B33" w:rsidP="002B2B33">
      <w:pPr>
        <w:pStyle w:val="Standard"/>
        <w:spacing w:after="0"/>
        <w:rPr>
          <w:rFonts w:cs="Times New Roman"/>
        </w:rPr>
      </w:pPr>
    </w:p>
    <w:p w:rsidR="002B2B33" w:rsidRPr="00E24BCE" w:rsidRDefault="002B2B33" w:rsidP="002B2B33">
      <w:pPr>
        <w:pStyle w:val="Standard"/>
        <w:spacing w:after="0"/>
        <w:ind w:left="708" w:firstLine="426"/>
        <w:rPr>
          <w:rFonts w:cs="Times New Roman"/>
        </w:rPr>
      </w:pPr>
    </w:p>
    <w:p w:rsidR="002B2B33" w:rsidRPr="00E24BCE" w:rsidRDefault="002B2B33" w:rsidP="002B2B33">
      <w:pPr>
        <w:pStyle w:val="Standard"/>
        <w:spacing w:after="0"/>
        <w:ind w:left="708" w:firstLine="426"/>
        <w:rPr>
          <w:rFonts w:cs="Times New Roman"/>
        </w:rPr>
      </w:pPr>
      <w:r>
        <w:rPr>
          <w:rFonts w:cs="Times New Roman"/>
          <w:noProof/>
          <w:sz w:val="22"/>
          <w:lang w:eastAsia="fr-FR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1D4A505B" wp14:editId="46F97D2A">
                <wp:simplePos x="0" y="0"/>
                <wp:positionH relativeFrom="column">
                  <wp:posOffset>-30480</wp:posOffset>
                </wp:positionH>
                <wp:positionV relativeFrom="paragraph">
                  <wp:posOffset>19684</wp:posOffset>
                </wp:positionV>
                <wp:extent cx="5882640" cy="0"/>
                <wp:effectExtent l="0" t="0" r="22860" b="19050"/>
                <wp:wrapNone/>
                <wp:docPr id="4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6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AAB9" id="AutoShape 15" o:spid="_x0000_s1026" type="#_x0000_t32" style="position:absolute;margin-left:-2.4pt;margin-top:1.55pt;width:463.2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qQHw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zOUaK&#10;9LCjp4PXsTTKZmFAg3EFxFVqZ0OL9KRezLOm3x1SuuqIanmMfj0bSM5CRvImJVycgTL74bNmEEOg&#10;QJzWqbF9gIQ5oFNcyvm2FH7yiMLH2WIxneewOzr6ElKMicY6/4nrHgWjxM5bItrOV1opWL22WSxD&#10;js/OB1qkGBNCVaW3QsqoAKnQANyX6SyNGU5LwYI3xDnb7itp0ZEEEcVfbBI892FWHxSLaB0nbHO1&#10;PRHyYkN1qQIedAZ8rtZFJT+W6XKz2CzyST6dbyZ5WteTp22VT+bb7OOs/lBXVZ39DNSyvOgEY1wF&#10;dqNis/zvFHF9Oxet3TR7m0PyFj0ODMiO/5F0XG3Y5kUXe83OOzuuHEQag68PKryC+zvY989+/QsA&#10;AP//AwBQSwMEFAAGAAgAAAAhACaBl/HZAAAABgEAAA8AAABkcnMvZG93bnJldi54bWxMzsFOhDAQ&#10;BuC7ie/QjIkXs1tYDWGRsjEmnjyIu/sAAx2BSKeElqW+vdWLHv/8k3++8hDMKC40u8GygnSbgCBu&#10;rR64U3A+vWxyEM4jaxwtk4IvcnCorq9KLLRd+Z0uR9+JOMKuQAW991MhpWt7Mui2diKO3YedDfoY&#10;507qGdc4bka5S5JMGhw4fuhxouee2s/jYhSEt4x9qPPQrLy8uvyuDmhqpW5vwtMjCE/B/x3DDz/S&#10;oYqmxi6snRgVbB6i3Cu4T0HEer9LMxDNb5ZVKf/zq28AAAD//wMAUEsBAi0AFAAGAAgAAAAhALaD&#10;OJL+AAAA4QEAABMAAAAAAAAAAAAAAAAAAAAAAFtDb250ZW50X1R5cGVzXS54bWxQSwECLQAUAAYA&#10;CAAAACEAOP0h/9YAAACUAQAACwAAAAAAAAAAAAAAAAAvAQAAX3JlbHMvLnJlbHNQSwECLQAUAAYA&#10;CAAAACEAqSMakB8CAAA+BAAADgAAAAAAAAAAAAAAAAAuAgAAZHJzL2Uyb0RvYy54bWxQSwECLQAU&#10;AAYACAAAACEAJoGX8dkAAAAGAQAADwAAAAAAAAAAAAAAAAB5BAAAZHJzL2Rvd25yZXYueG1sUEsF&#10;BgAAAAAEAAQA8wAAAH8FAAAAAA==&#10;" strokeweight="1.5pt"/>
            </w:pict>
          </mc:Fallback>
        </mc:AlternateContent>
      </w:r>
    </w:p>
    <w:tbl>
      <w:tblPr>
        <w:tblW w:w="95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8"/>
        <w:gridCol w:w="780"/>
        <w:gridCol w:w="2643"/>
        <w:gridCol w:w="2167"/>
      </w:tblGrid>
      <w:tr w:rsidR="002B2B33" w:rsidRPr="00D80FBC" w:rsidTr="002330AA">
        <w:trPr>
          <w:trHeight w:val="369"/>
        </w:trPr>
        <w:tc>
          <w:tcPr>
            <w:tcW w:w="39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40406E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643" w:type="dxa"/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2B2B33" w:rsidRPr="00D80FBC" w:rsidTr="002330AA">
        <w:trPr>
          <w:trHeight w:val="369"/>
        </w:trPr>
        <w:tc>
          <w:tcPr>
            <w:tcW w:w="39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2B2B33" w:rsidP="00DC4114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D80FBC">
              <w:rPr>
                <w:rFonts w:asciiTheme="majorBidi" w:hAnsiTheme="majorBidi" w:cstheme="majorBidi"/>
                <w:sz w:val="22"/>
                <w:szCs w:val="22"/>
              </w:rPr>
              <w:t>Mr</w:t>
            </w:r>
            <w:r w:rsidR="00DC4114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Pr="00D80FBC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DC4114">
              <w:rPr>
                <w:rFonts w:asciiTheme="majorBidi" w:hAnsiTheme="majorBidi" w:cstheme="majorBidi"/>
                <w:sz w:val="22"/>
                <w:szCs w:val="22"/>
              </w:rPr>
              <w:t>Habib BENAOUDA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DC4114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MAA</w:t>
            </w:r>
          </w:p>
        </w:tc>
        <w:tc>
          <w:tcPr>
            <w:tcW w:w="2643" w:type="dxa"/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D80FBC">
              <w:rPr>
                <w:rFonts w:asciiTheme="majorBidi" w:hAnsiTheme="majorBidi" w:cstheme="majorBidi"/>
                <w:sz w:val="22"/>
                <w:szCs w:val="22"/>
              </w:rPr>
              <w:t xml:space="preserve">Université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de Tiaret</w:t>
            </w:r>
          </w:p>
        </w:tc>
        <w:tc>
          <w:tcPr>
            <w:tcW w:w="2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Encadrant</w:t>
            </w:r>
          </w:p>
        </w:tc>
      </w:tr>
      <w:tr w:rsidR="002B2B33" w:rsidRPr="00D80FBC" w:rsidTr="002330AA">
        <w:trPr>
          <w:trHeight w:val="369"/>
        </w:trPr>
        <w:tc>
          <w:tcPr>
            <w:tcW w:w="39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223442">
              <w:rPr>
                <w:rFonts w:asciiTheme="majorBidi" w:hAnsiTheme="majorBidi" w:cstheme="majorBidi"/>
                <w:color w:val="FF0000"/>
                <w:sz w:val="22"/>
                <w:szCs w:val="22"/>
              </w:rPr>
              <w:t>Mr XXXXX Xxxxx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Grade</w:t>
            </w:r>
          </w:p>
        </w:tc>
        <w:tc>
          <w:tcPr>
            <w:tcW w:w="2643" w:type="dxa"/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D80FBC">
              <w:rPr>
                <w:rFonts w:asciiTheme="majorBidi" w:hAnsiTheme="majorBidi" w:cstheme="majorBidi"/>
                <w:sz w:val="22"/>
                <w:szCs w:val="22"/>
              </w:rPr>
              <w:t xml:space="preserve">Université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de Tiaret</w:t>
            </w:r>
          </w:p>
        </w:tc>
        <w:tc>
          <w:tcPr>
            <w:tcW w:w="2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B33" w:rsidRPr="00D80FBC" w:rsidRDefault="002B2B33" w:rsidP="002330AA">
            <w:pPr>
              <w:pStyle w:val="Standard"/>
              <w:spacing w:after="0" w:line="10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Examinateur</w:t>
            </w:r>
          </w:p>
        </w:tc>
      </w:tr>
    </w:tbl>
    <w:p w:rsidR="002B2B33" w:rsidRDefault="002B2B33" w:rsidP="002B2B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E26C2D" wp14:editId="6B5CD65B">
                <wp:simplePos x="0" y="0"/>
                <wp:positionH relativeFrom="column">
                  <wp:posOffset>2673350</wp:posOffset>
                </wp:positionH>
                <wp:positionV relativeFrom="paragraph">
                  <wp:posOffset>815975</wp:posOffset>
                </wp:positionV>
                <wp:extent cx="982980" cy="482600"/>
                <wp:effectExtent l="0" t="0" r="0" b="0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298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B33" w:rsidRPr="00CF2DCC" w:rsidRDefault="002B2B33" w:rsidP="002B2B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6C2D" id="Zone de texte 47" o:spid="_x0000_s1027" type="#_x0000_t202" style="position:absolute;margin-left:210.5pt;margin-top:64.25pt;width:77.4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+rkwIAAIgFAAAOAAAAZHJzL2Uyb0RvYy54bWysVN9v2jAQfp+0/8Hy+xpgtIWIUDGqTpNQ&#10;W62dKu3NOHaJavs825DQv35nJwHU7aXTXhLb993P7+5mV41WZCecr8AUdHg2oEQYDmVlngv64/Hm&#10;04QSH5gpmQIjCroXnl7NP36Y1TYXI9iAKoUjaMT4vLYF3YRg8yzzfCM082dghUGhBKdZwKt7zkrH&#10;arSuVTYaDC6yGlxpHXDhPb5et0I6T/alFDzcSelFIKqgGFtIX5e+6/jN5jOWPztmNxXvwmD/EIVm&#10;lUGnB1PXLDCyddUfpnTFHXiQ4YyDzkDKiouUA2YzHLzJ5mHDrEi5YHG8PZTJ/z+z/HZ370hVFnR8&#10;SYlhGjn6iUyRUpAgmiAIvmORautzxD5YRIfmCzRIdkrY2xXwF4+Q7ATTKnhEx6I00un4x3QJKiIP&#10;+0Pt0Qfh+DidjKYTlHAUjSeji0HiJjsqW+fDVwGaxENBHVKbAmC7lQ/RPct7SPRl4KZSKtGrDKkL&#10;evH5fJAUDhLUUCZiRWqUzkzMog08ncJeiYhR5ruQWKgUf3xILSqWypEdw+ZinAsThrFWyS6iI0pi&#10;EO9R7PDHqN6j3ObRewYTDsq6MuBavuJkHcMuX/qQZYvvePRt3rEEoVk3qUMSMr6sodxjHzhox8lb&#10;flMhKSvmwz1zOD/II+6EcIcfqQCLD92Jkg2417+9Rzy2NUopqXEeC+p/bZkTlKhvBht+OhyP4wCn&#10;y/j8coQXdypZn0rMVi8BWRni9rE8HSM+qP4oHegnXB2L6BVFzHD0XdDQH5eh3RK4erhYLBIIR9ay&#10;sDIPlvftH1vusXliznZ9GYfmFvrJZfmb9myxkV4Di20AWaXePVa1qz+Oe2qkbjXFfXJ6T6jjAp3/&#10;BgAA//8DAFBLAwQUAAYACAAAACEAfx4pjeAAAAALAQAADwAAAGRycy9kb3ducmV2LnhtbEyPQUvD&#10;QBCF74L/YRnBm900NDbEbEoRvQgi1oJ4m2a32dTsbNzdtvHfO570OLzHm++rV5MbxMmE2HtSMJ9l&#10;IAy1XvfUKdi+Pd6UIGJC0jh4Mgq+TYRVc3lRY6X9mV7NaZM6wSMUK1RgUxorKWNrjcM486MhzvY+&#10;OEx8hk7qgGced4PMs+xWOuyJP1gczb017efm6BQsyw9tD+Fp2r4/r7/syyiHB5RKXV9N6zsQyUzp&#10;rwy/+IwODTPt/JF0FIOCRT5nl8RBXhYguFEsC5bZKcizRQGyqeV/h+YHAAD//wMAUEsBAi0AFAAG&#10;AAgAAAAhALaDOJL+AAAA4QEAABMAAAAAAAAAAAAAAAAAAAAAAFtDb250ZW50X1R5cGVzXS54bWxQ&#10;SwECLQAUAAYACAAAACEAOP0h/9YAAACUAQAACwAAAAAAAAAAAAAAAAAvAQAAX3JlbHMvLnJlbHNQ&#10;SwECLQAUAAYACAAAACEAEV4Pq5MCAACIBQAADgAAAAAAAAAAAAAAAAAuAgAAZHJzL2Uyb0RvYy54&#10;bWxQSwECLQAUAAYACAAAACEAfx4pjeAAAAALAQAADwAAAAAAAAAAAAAAAADtBAAAZHJzL2Rvd25y&#10;ZXYueG1sUEsFBgAAAAAEAAQA8wAAAPoFAAAAAA==&#10;" filled="f" stroked="f" strokeweight=".5pt">
                <v:path arrowok="t"/>
                <v:textbox>
                  <w:txbxContent>
                    <w:p w:rsidR="002B2B33" w:rsidRPr="00CF2DCC" w:rsidRDefault="002B2B33" w:rsidP="002B2B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3135AC6" wp14:editId="388E288F">
                <wp:simplePos x="0" y="0"/>
                <wp:positionH relativeFrom="page">
                  <wp:posOffset>833120</wp:posOffset>
                </wp:positionH>
                <wp:positionV relativeFrom="page">
                  <wp:posOffset>10115550</wp:posOffset>
                </wp:positionV>
                <wp:extent cx="6856730" cy="543560"/>
                <wp:effectExtent l="57150" t="38100" r="58420" b="85090"/>
                <wp:wrapNone/>
                <wp:docPr id="4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730" cy="543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6BB1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6BB1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6BB1B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252BF722" id="Rectangle 3" o:spid="_x0000_s1026" style="position:absolute;margin-left:65.6pt;margin-top:796.5pt;width:539.9pt;height:42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SIxwIAAGkGAAAOAAAAZHJzL2Uyb0RvYy54bWysVVtv2yAUfp+0/4B4X20njttZdape1GlS&#10;t1Xtpj0TjG1UDAxInPTX7wCOm920rtqLBYdz/75zfHq27QXaMGO5khXOjlKMmKSq5rKt8JfP129O&#10;MLKOyJoIJVmFd8zis+XrV6eDLtlMdUrUzCBwIm056Ap3zukySSztWE/skdJMwmOjTE8cXE2b1IYM&#10;4L0XySxNi2RQptZGUWYtSK/iI14G/03DqPvUNJY5JCoMubnwNeG78t9keUrK1hDdcTqmQV6QRU+4&#10;hKCTqyviCFob/ournlOjrGrcEVV9opqGUxZqgGqy9Kdq7juiWagFmmP11Cb7/9zSj5tbg3hd4RyQ&#10;kqQHjO6ga0S2gqG578+gbQlq9/rW+AqtvlH0wSKpLjvQYufGqKFjpIasMq+f/GDgLxZM0Wr4oGrw&#10;TtZOhVZtG9N7h9AEtA2I7CZE2NYhCsLiZFEczwE4Cm+LfL4oAmQJKffW2lj3jqke+UOFDeQevJPN&#10;jXU+G1LuVUZ86msuBGoEB7pJICVGRrmv3HWh3b6IoGjBPh6QVlBbGsTWtKtLYdCGAKFOiouL7CLI&#10;HZcuCosiTUdeWeKg5ijOvHif/OglZNfawyiLoOUlf4+U56AdGfyCSJmP9NyiZvN/DwWdb/dNFFwi&#10;IAs0t4Cp9XGRpUQw4F3gDCkdF8wTL0IGExlg8o0Q0n+l8rDF1ygBjowQ7zkWuWrdTrBoeMca4Dbw&#10;KGIatgqb4COUMukCxyFXIUHbmzUQZzKcRdT9OvqT4ajvTVnYOJPxM6JOFiGykm4y7rlU5nfR64c4&#10;ZpBp1B9HbqzbN2Ol6h2MHPA6zBXsZzh0yjxiNMCuq7D9tiYGmC/eS6D22yzP/XIMl3xxPIOLOXxZ&#10;Hb4QScFVhR0GSP3x0sWFutaGtx1EinVLdQ6j3vAA6VNWY7awzyL94+71C/PwHrSe/hDL7wAAAP//&#10;AwBQSwMEFAAGAAgAAAAhAJzX7nXgAAAADgEAAA8AAABkcnMvZG93bnJldi54bWxMj81OwzAQhO9I&#10;vIO1SNyo8yNCG+JUiApV4kaLkHrbxm4SEa9D7KTp27M9wW1GO5r9pljPthOTGXzrSEG8iEAYqpxu&#10;qVbwuX97WILwAUlj58gouBgP6/L2psBcuzN9mGkXasEl5HNU0ITQ51L6qjEW/cL1hvh2coPFwHao&#10;pR7wzOW2k0kUZdJiS/yhwd68Nqb63o1WQboh/PnajO8nn+4PF0/bkE1bpe7v5pdnEMHM4S8MV3xG&#10;h5KZjm4k7UXHPo0TjrJ4XKW86hpJ4pjVkVX2tMxAloX8P6P8BQAA//8DAFBLAQItABQABgAIAAAA&#10;IQC2gziS/gAAAOEBAAATAAAAAAAAAAAAAAAAAAAAAABbQ29udGVudF9UeXBlc10ueG1sUEsBAi0A&#10;FAAGAAgAAAAhADj9If/WAAAAlAEAAAsAAAAAAAAAAAAAAAAALwEAAF9yZWxzLy5yZWxzUEsBAi0A&#10;FAAGAAgAAAAhAGIQhIjHAgAAaQYAAA4AAAAAAAAAAAAAAAAALgIAAGRycy9lMm9Eb2MueG1sUEsB&#10;Ai0AFAAGAAgAAAAhAJzX7nXgAAAADgEAAA8AAAAAAAAAAAAAAAAAIQUAAGRycy9kb3ducmV2Lnht&#10;bFBLBQYAAAAABAAEAPMAAAAuBgAAAAA=&#10;" o:allowincell="f" fillcolor="#bce68f" stroked="f">
                <v:fill color2="#eaf6df" rotate="t" angle="180" colors="0 #bce68f;.5 #d4edbc;1 #eaf6df" focus="100%" type="gradient"/>
                <v:shadow on="t" color="black" opacity="24903f" origin=",.5" offset="0,.55556mm"/>
                <w10:wrap anchorx="page" anchory="page"/>
              </v:rect>
            </w:pict>
          </mc:Fallback>
        </mc:AlternateContent>
      </w:r>
    </w:p>
    <w:p w:rsidR="00780111" w:rsidRPr="00A95CB5" w:rsidRDefault="00780111" w:rsidP="00223442">
      <w:pPr>
        <w:pStyle w:val="Paragraphedeliste"/>
        <w:ind w:left="2160"/>
        <w:jc w:val="both"/>
        <w:rPr>
          <w:rFonts w:ascii="Baskerville Old Face" w:hAnsi="Baskerville Old Face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0"/>
      <w:bookmarkEnd w:id="1"/>
    </w:p>
    <w:sectPr w:rsidR="00780111" w:rsidRPr="00A95CB5" w:rsidSect="00C4182C">
      <w:footerReference w:type="default" r:id="rId9"/>
      <w:pgSz w:w="11906" w:h="16838" w:code="9"/>
      <w:pgMar w:top="1728" w:right="1800" w:bottom="1440" w:left="1800" w:header="720" w:footer="720" w:gutter="0"/>
      <w:pgBorders w:display="notFirstPage" w:offsetFrom="page">
        <w:top w:val="threeDEngrave" w:sz="24" w:space="24" w:color="00192F" w:themeColor="background2" w:themeShade="1A" w:shadow="1"/>
        <w:left w:val="threeDEngrave" w:sz="24" w:space="24" w:color="00192F" w:themeColor="background2" w:themeShade="1A" w:shadow="1"/>
        <w:bottom w:val="threeDEmboss" w:sz="24" w:space="24" w:color="00192F" w:themeColor="background2" w:themeShade="1A" w:shadow="1"/>
        <w:right w:val="threeDEmboss" w:sz="24" w:space="24" w:color="00192F" w:themeColor="background2" w:themeShade="1A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8E" w:rsidRDefault="00804C8E" w:rsidP="00C6554A">
      <w:pPr>
        <w:spacing w:before="0" w:after="0" w:line="240" w:lineRule="auto"/>
      </w:pPr>
      <w:r>
        <w:separator/>
      </w:r>
    </w:p>
  </w:endnote>
  <w:endnote w:type="continuationSeparator" w:id="0">
    <w:p w:rsidR="00804C8E" w:rsidRDefault="00804C8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90" w:rsidRDefault="00CD3E90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2C1828">
      <w:rPr>
        <w:noProof/>
        <w:lang w:bidi="fr-FR"/>
      </w:rPr>
      <w:t>20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8E" w:rsidRDefault="00804C8E" w:rsidP="00C6554A">
      <w:pPr>
        <w:spacing w:before="0" w:after="0" w:line="240" w:lineRule="auto"/>
      </w:pPr>
      <w:r>
        <w:separator/>
      </w:r>
    </w:p>
  </w:footnote>
  <w:footnote w:type="continuationSeparator" w:id="0">
    <w:p w:rsidR="00804C8E" w:rsidRDefault="00804C8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73F354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DD3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1647B97"/>
    <w:multiLevelType w:val="hybridMultilevel"/>
    <w:tmpl w:val="31109BB8"/>
    <w:lvl w:ilvl="0" w:tplc="02C0DEC0">
      <w:start w:val="1"/>
      <w:numFmt w:val="decimal"/>
      <w:lvlText w:val="5.%1"/>
      <w:lvlJc w:val="left"/>
      <w:pPr>
        <w:ind w:left="360" w:hanging="360"/>
      </w:pPr>
      <w:rPr>
        <w:rFonts w:ascii="Baskerville Old Face" w:hAnsi="Baskerville Old Face" w:hint="default"/>
        <w:b/>
        <w:bCs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241401"/>
    <w:multiLevelType w:val="hybridMultilevel"/>
    <w:tmpl w:val="93A2200A"/>
    <w:lvl w:ilvl="0" w:tplc="5A0009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D0884"/>
    <w:multiLevelType w:val="hybridMultilevel"/>
    <w:tmpl w:val="40A455BA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FC0C48"/>
    <w:multiLevelType w:val="hybridMultilevel"/>
    <w:tmpl w:val="AC583AAE"/>
    <w:lvl w:ilvl="0" w:tplc="43A69110">
      <w:start w:val="1"/>
      <w:numFmt w:val="decimal"/>
      <w:lvlText w:val="4.%1"/>
      <w:lvlJc w:val="left"/>
      <w:pPr>
        <w:ind w:left="2160" w:hanging="360"/>
      </w:pPr>
      <w:rPr>
        <w:rFonts w:ascii="Baskerville Old Face" w:hAnsi="Baskerville Old Face" w:hint="default"/>
        <w:b/>
        <w:bCs w:val="0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CFD0877"/>
    <w:multiLevelType w:val="hybridMultilevel"/>
    <w:tmpl w:val="03B806C8"/>
    <w:lvl w:ilvl="0" w:tplc="8454FDFA">
      <w:start w:val="1"/>
      <w:numFmt w:val="decimal"/>
      <w:lvlText w:val="7.%1"/>
      <w:lvlJc w:val="left"/>
      <w:pPr>
        <w:ind w:left="720" w:hanging="360"/>
      </w:pPr>
      <w:rPr>
        <w:rFonts w:ascii="Calibri Light" w:hAnsi="Calibri Light" w:hint="default"/>
        <w:b/>
        <w:bCs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D22C2"/>
    <w:multiLevelType w:val="hybridMultilevel"/>
    <w:tmpl w:val="6D5860B0"/>
    <w:lvl w:ilvl="0" w:tplc="3D703D74">
      <w:start w:val="1"/>
      <w:numFmt w:val="decimal"/>
      <w:lvlText w:val="5.%1"/>
      <w:lvlJc w:val="left"/>
      <w:pPr>
        <w:ind w:left="1080" w:hanging="360"/>
      </w:pPr>
      <w:rPr>
        <w:rFonts w:ascii="Calibri Light" w:hAnsi="Calibri Light" w:hint="default"/>
        <w:b w:val="0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302FB4"/>
    <w:multiLevelType w:val="hybridMultilevel"/>
    <w:tmpl w:val="105CE270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852525"/>
    <w:multiLevelType w:val="hybridMultilevel"/>
    <w:tmpl w:val="C3AE824C"/>
    <w:lvl w:ilvl="0" w:tplc="999456C4">
      <w:start w:val="6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40EA9"/>
    <w:multiLevelType w:val="hybridMultilevel"/>
    <w:tmpl w:val="5D4A7A7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651064"/>
    <w:multiLevelType w:val="hybridMultilevel"/>
    <w:tmpl w:val="71928FB8"/>
    <w:lvl w:ilvl="0" w:tplc="DBD286A0">
      <w:start w:val="8"/>
      <w:numFmt w:val="decimal"/>
      <w:lvlText w:val="4.%1.1"/>
      <w:lvlJc w:val="left"/>
      <w:pPr>
        <w:ind w:left="1440" w:hanging="360"/>
      </w:pPr>
      <w:rPr>
        <w:rFonts w:ascii="Calibri Light" w:hAnsi="Calibri Light" w:hint="default"/>
        <w:b/>
        <w:bCs w:val="0"/>
        <w:i w:val="0"/>
        <w:color w:val="000000" w:themeColor="text1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660E4"/>
    <w:multiLevelType w:val="hybridMultilevel"/>
    <w:tmpl w:val="8DAA2E7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D9B02E1"/>
    <w:multiLevelType w:val="hybridMultilevel"/>
    <w:tmpl w:val="60DAF56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AA02FA"/>
    <w:multiLevelType w:val="hybridMultilevel"/>
    <w:tmpl w:val="C5E8062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10C0D77"/>
    <w:multiLevelType w:val="hybridMultilevel"/>
    <w:tmpl w:val="893C6600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4A7555D"/>
    <w:multiLevelType w:val="hybridMultilevel"/>
    <w:tmpl w:val="41442FD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EC5D73"/>
    <w:multiLevelType w:val="hybridMultilevel"/>
    <w:tmpl w:val="D332E6B2"/>
    <w:lvl w:ilvl="0" w:tplc="64FEBBE2">
      <w:start w:val="1"/>
      <w:numFmt w:val="decimal"/>
      <w:lvlText w:val="4.%1"/>
      <w:lvlJc w:val="left"/>
      <w:pPr>
        <w:ind w:left="720" w:hanging="360"/>
      </w:pPr>
      <w:rPr>
        <w:rFonts w:ascii="Baskerville Old Face" w:hAnsi="Baskerville Old Face" w:hint="default"/>
        <w:b/>
        <w:bCs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A9682B"/>
    <w:multiLevelType w:val="hybridMultilevel"/>
    <w:tmpl w:val="BA2A916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237BE7"/>
    <w:multiLevelType w:val="hybridMultilevel"/>
    <w:tmpl w:val="D74E5DAA"/>
    <w:lvl w:ilvl="0" w:tplc="C7D24DEC">
      <w:start w:val="1"/>
      <w:numFmt w:val="decimal"/>
      <w:lvlText w:val="7.2.%1"/>
      <w:lvlJc w:val="left"/>
      <w:pPr>
        <w:ind w:left="1080" w:hanging="360"/>
      </w:pPr>
      <w:rPr>
        <w:rFonts w:ascii="Calibri Light" w:hAnsi="Calibri Light" w:hint="default"/>
        <w:b/>
        <w:bCs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824F0"/>
    <w:multiLevelType w:val="hybridMultilevel"/>
    <w:tmpl w:val="F0DE018E"/>
    <w:lvl w:ilvl="0" w:tplc="C37C219A">
      <w:start w:val="8"/>
      <w:numFmt w:val="decimal"/>
      <w:lvlText w:val="%1."/>
      <w:lvlJc w:val="left"/>
      <w:pPr>
        <w:ind w:left="1080" w:hanging="360"/>
      </w:pPr>
      <w:rPr>
        <w:rFonts w:ascii="Baskerville Old Face" w:hAnsi="Baskerville Old Face"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A20637"/>
    <w:multiLevelType w:val="hybridMultilevel"/>
    <w:tmpl w:val="9FCA88E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2">
    <w:nsid w:val="3127562D"/>
    <w:multiLevelType w:val="hybridMultilevel"/>
    <w:tmpl w:val="31109BB8"/>
    <w:lvl w:ilvl="0" w:tplc="02C0DEC0">
      <w:start w:val="1"/>
      <w:numFmt w:val="decimal"/>
      <w:lvlText w:val="5.%1"/>
      <w:lvlJc w:val="left"/>
      <w:pPr>
        <w:ind w:left="2160" w:hanging="360"/>
      </w:pPr>
      <w:rPr>
        <w:rFonts w:ascii="Baskerville Old Face" w:hAnsi="Baskerville Old Face" w:hint="default"/>
        <w:b/>
        <w:bCs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2A8046D"/>
    <w:multiLevelType w:val="hybridMultilevel"/>
    <w:tmpl w:val="F9B070BA"/>
    <w:lvl w:ilvl="0" w:tplc="EAD6D78E">
      <w:start w:val="1"/>
      <w:numFmt w:val="bullet"/>
      <w:lvlText w:val="֎"/>
      <w:lvlJc w:val="left"/>
      <w:pPr>
        <w:ind w:left="720" w:hanging="360"/>
      </w:pPr>
      <w:rPr>
        <w:rFonts w:ascii="Courier New" w:hAnsi="Courier New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0A23CD"/>
    <w:multiLevelType w:val="hybridMultilevel"/>
    <w:tmpl w:val="7D745296"/>
    <w:lvl w:ilvl="0" w:tplc="4038F52E">
      <w:start w:val="8"/>
      <w:numFmt w:val="decimal"/>
      <w:lvlText w:val="4.8.%1"/>
      <w:lvlJc w:val="left"/>
      <w:pPr>
        <w:ind w:left="1440" w:hanging="360"/>
      </w:pPr>
      <w:rPr>
        <w:rFonts w:ascii="Calibri Light" w:hAnsi="Calibri Light" w:hint="default"/>
        <w:b/>
        <w:bCs w:val="0"/>
        <w:i w:val="0"/>
        <w:color w:val="000000" w:themeColor="text1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745563"/>
    <w:multiLevelType w:val="hybridMultilevel"/>
    <w:tmpl w:val="66EA9558"/>
    <w:lvl w:ilvl="0" w:tplc="4ADC4EDA">
      <w:start w:val="1"/>
      <w:numFmt w:val="decimal"/>
      <w:lvlText w:val="8.%1"/>
      <w:lvlJc w:val="left"/>
      <w:pPr>
        <w:ind w:left="720" w:hanging="360"/>
      </w:pPr>
      <w:rPr>
        <w:rFonts w:ascii="Baskerville Old Face" w:hAnsi="Baskerville Old Face" w:hint="default"/>
        <w:b/>
        <w:bCs w:val="0"/>
        <w:i w:val="0"/>
        <w:sz w:val="24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4B7CCD"/>
    <w:multiLevelType w:val="hybridMultilevel"/>
    <w:tmpl w:val="0F6C0842"/>
    <w:lvl w:ilvl="0" w:tplc="513604D4">
      <w:start w:val="1"/>
      <w:numFmt w:val="decimal"/>
      <w:lvlText w:val="4.%1.1"/>
      <w:lvlJc w:val="left"/>
      <w:pPr>
        <w:ind w:left="720" w:hanging="360"/>
      </w:pPr>
      <w:rPr>
        <w:rFonts w:ascii="Calibri Light" w:hAnsi="Calibri Light" w:hint="default"/>
        <w:b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661859"/>
    <w:multiLevelType w:val="hybridMultilevel"/>
    <w:tmpl w:val="21AE997A"/>
    <w:lvl w:ilvl="0" w:tplc="5BBC932A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D56493"/>
    <w:multiLevelType w:val="hybridMultilevel"/>
    <w:tmpl w:val="696494BA"/>
    <w:lvl w:ilvl="0" w:tplc="E6E8F4B0">
      <w:start w:val="5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D0542"/>
    <w:multiLevelType w:val="hybridMultilevel"/>
    <w:tmpl w:val="CB5281BC"/>
    <w:lvl w:ilvl="0" w:tplc="9ED251C0">
      <w:start w:val="6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452EB"/>
    <w:multiLevelType w:val="hybridMultilevel"/>
    <w:tmpl w:val="F0A80AA8"/>
    <w:lvl w:ilvl="0" w:tplc="F2066078">
      <w:start w:val="1"/>
      <w:numFmt w:val="decimal"/>
      <w:lvlText w:val="5.%1"/>
      <w:lvlJc w:val="left"/>
      <w:pPr>
        <w:ind w:left="720" w:hanging="360"/>
      </w:pPr>
      <w:rPr>
        <w:rFonts w:ascii="Baskerville Old Face" w:hAnsi="Baskerville Old Face" w:hint="default"/>
        <w:b w:val="0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FE203C"/>
    <w:multiLevelType w:val="hybridMultilevel"/>
    <w:tmpl w:val="1272015A"/>
    <w:lvl w:ilvl="0" w:tplc="CD18C528">
      <w:start w:val="1"/>
      <w:numFmt w:val="decimal"/>
      <w:lvlText w:val="4.%1"/>
      <w:lvlJc w:val="left"/>
      <w:pPr>
        <w:ind w:left="1440" w:hanging="360"/>
      </w:pPr>
      <w:rPr>
        <w:rFonts w:ascii="Baskerville Old Face" w:hAnsi="Baskerville Old Face" w:hint="default"/>
        <w:b/>
        <w:bCs w:val="0"/>
        <w:i w:val="0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31765DA"/>
    <w:multiLevelType w:val="hybridMultilevel"/>
    <w:tmpl w:val="A88CA8EC"/>
    <w:lvl w:ilvl="0" w:tplc="A12C849A">
      <w:start w:val="1"/>
      <w:numFmt w:val="decimal"/>
      <w:lvlText w:val="3.%1"/>
      <w:lvlJc w:val="left"/>
      <w:pPr>
        <w:ind w:left="720" w:hanging="360"/>
      </w:pPr>
      <w:rPr>
        <w:rFonts w:ascii="Baskerville Old Face" w:hAnsi="Baskerville Old Face" w:hint="default"/>
        <w:b w:val="0"/>
        <w:i w:val="0"/>
        <w:sz w:val="24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E8000C"/>
    <w:multiLevelType w:val="hybridMultilevel"/>
    <w:tmpl w:val="3C0E5A4A"/>
    <w:lvl w:ilvl="0" w:tplc="3DB80BD4">
      <w:start w:val="2"/>
      <w:numFmt w:val="decimal"/>
      <w:lvlText w:val="7.%1"/>
      <w:lvlJc w:val="left"/>
      <w:pPr>
        <w:ind w:left="1080" w:hanging="360"/>
      </w:pPr>
      <w:rPr>
        <w:rFonts w:ascii="Calibri Light" w:hAnsi="Calibri Light" w:hint="default"/>
        <w:b/>
        <w:bCs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011BD1"/>
    <w:multiLevelType w:val="hybridMultilevel"/>
    <w:tmpl w:val="4554FF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0101F2A"/>
    <w:multiLevelType w:val="hybridMultilevel"/>
    <w:tmpl w:val="074EAB1C"/>
    <w:lvl w:ilvl="0" w:tplc="C73CEC3E">
      <w:start w:val="3"/>
      <w:numFmt w:val="decimal"/>
      <w:lvlText w:val="4.8.%1"/>
      <w:lvlJc w:val="left"/>
      <w:pPr>
        <w:ind w:left="1440" w:hanging="360"/>
      </w:pPr>
      <w:rPr>
        <w:rFonts w:ascii="Calibri Light" w:hAnsi="Calibri Light" w:hint="default"/>
        <w:b/>
        <w:bCs w:val="0"/>
        <w:i w:val="0"/>
        <w:color w:val="000000" w:themeColor="text1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16B80"/>
    <w:multiLevelType w:val="hybridMultilevel"/>
    <w:tmpl w:val="A60CC206"/>
    <w:lvl w:ilvl="0" w:tplc="6DBEB06A">
      <w:start w:val="1"/>
      <w:numFmt w:val="decimal"/>
      <w:lvlText w:val="7.1.%1"/>
      <w:lvlJc w:val="left"/>
      <w:pPr>
        <w:ind w:left="1080" w:hanging="360"/>
      </w:pPr>
      <w:rPr>
        <w:rFonts w:ascii="Calibri Light" w:hAnsi="Calibri Light" w:hint="default"/>
        <w:b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1102F7"/>
    <w:multiLevelType w:val="hybridMultilevel"/>
    <w:tmpl w:val="257A07C0"/>
    <w:lvl w:ilvl="0" w:tplc="8990F3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7B6E14"/>
    <w:multiLevelType w:val="hybridMultilevel"/>
    <w:tmpl w:val="6E2AB30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D2E594A"/>
    <w:multiLevelType w:val="hybridMultilevel"/>
    <w:tmpl w:val="5DC0193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D425068"/>
    <w:multiLevelType w:val="hybridMultilevel"/>
    <w:tmpl w:val="90DCB21A"/>
    <w:lvl w:ilvl="0" w:tplc="134244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46E05"/>
    <w:multiLevelType w:val="hybridMultilevel"/>
    <w:tmpl w:val="1D440C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F06D9D"/>
    <w:multiLevelType w:val="hybridMultilevel"/>
    <w:tmpl w:val="32D2FF80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>
    <w:nsid w:val="73CC2155"/>
    <w:multiLevelType w:val="hybridMultilevel"/>
    <w:tmpl w:val="F3105A5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7861F89"/>
    <w:multiLevelType w:val="hybridMultilevel"/>
    <w:tmpl w:val="118C9A3E"/>
    <w:lvl w:ilvl="0" w:tplc="584AA3FA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E1133F"/>
    <w:multiLevelType w:val="hybridMultilevel"/>
    <w:tmpl w:val="967EC6C2"/>
    <w:lvl w:ilvl="0" w:tplc="0972D08A">
      <w:start w:val="1"/>
      <w:numFmt w:val="decimal"/>
      <w:lvlText w:val="2.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93D5F86"/>
    <w:multiLevelType w:val="hybridMultilevel"/>
    <w:tmpl w:val="BA4C6E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CE66336"/>
    <w:multiLevelType w:val="hybridMultilevel"/>
    <w:tmpl w:val="2020BE38"/>
    <w:lvl w:ilvl="0" w:tplc="0644BA94">
      <w:start w:val="1"/>
      <w:numFmt w:val="decimal"/>
      <w:lvlText w:val="5.%1"/>
      <w:lvlJc w:val="left"/>
      <w:pPr>
        <w:ind w:left="1440" w:hanging="360"/>
      </w:pPr>
      <w:rPr>
        <w:rFonts w:ascii="Baskerville Old Face" w:hAnsi="Baskerville Old Face" w:hint="default"/>
        <w:b/>
        <w:bCs w:val="0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D8B1172"/>
    <w:multiLevelType w:val="hybridMultilevel"/>
    <w:tmpl w:val="D7D81848"/>
    <w:lvl w:ilvl="0" w:tplc="513604D4">
      <w:start w:val="1"/>
      <w:numFmt w:val="decimal"/>
      <w:lvlText w:val="4.%1.1"/>
      <w:lvlJc w:val="left"/>
      <w:pPr>
        <w:ind w:left="2160" w:hanging="360"/>
      </w:pPr>
      <w:rPr>
        <w:rFonts w:ascii="Calibri Light" w:hAnsi="Calibri Light" w:hint="default"/>
        <w:b w:val="0"/>
        <w:i w:val="0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>
    <w:nsid w:val="7E1F4FFA"/>
    <w:multiLevelType w:val="hybridMultilevel"/>
    <w:tmpl w:val="C29A1B7A"/>
    <w:lvl w:ilvl="0" w:tplc="D61C780C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40"/>
  </w:num>
  <w:num w:numId="5">
    <w:abstractNumId w:val="30"/>
  </w:num>
  <w:num w:numId="6">
    <w:abstractNumId w:val="9"/>
  </w:num>
  <w:num w:numId="7">
    <w:abstractNumId w:val="6"/>
  </w:num>
  <w:num w:numId="8">
    <w:abstractNumId w:val="36"/>
  </w:num>
  <w:num w:numId="9">
    <w:abstractNumId w:val="33"/>
  </w:num>
  <w:num w:numId="10">
    <w:abstractNumId w:val="19"/>
  </w:num>
  <w:num w:numId="11">
    <w:abstractNumId w:val="38"/>
  </w:num>
  <w:num w:numId="12">
    <w:abstractNumId w:val="21"/>
  </w:num>
  <w:num w:numId="13">
    <w:abstractNumId w:val="25"/>
  </w:num>
  <w:num w:numId="14">
    <w:abstractNumId w:val="10"/>
  </w:num>
  <w:num w:numId="15">
    <w:abstractNumId w:val="43"/>
  </w:num>
  <w:num w:numId="16">
    <w:abstractNumId w:val="20"/>
  </w:num>
  <w:num w:numId="17">
    <w:abstractNumId w:val="27"/>
  </w:num>
  <w:num w:numId="18">
    <w:abstractNumId w:val="23"/>
  </w:num>
  <w:num w:numId="19">
    <w:abstractNumId w:val="17"/>
  </w:num>
  <w:num w:numId="20">
    <w:abstractNumId w:val="12"/>
  </w:num>
  <w:num w:numId="21">
    <w:abstractNumId w:val="46"/>
  </w:num>
  <w:num w:numId="22">
    <w:abstractNumId w:val="15"/>
  </w:num>
  <w:num w:numId="23">
    <w:abstractNumId w:val="8"/>
  </w:num>
  <w:num w:numId="24">
    <w:abstractNumId w:val="28"/>
  </w:num>
  <w:num w:numId="25">
    <w:abstractNumId w:val="47"/>
  </w:num>
  <w:num w:numId="26">
    <w:abstractNumId w:val="48"/>
  </w:num>
  <w:num w:numId="27">
    <w:abstractNumId w:val="22"/>
  </w:num>
  <w:num w:numId="28">
    <w:abstractNumId w:val="18"/>
  </w:num>
  <w:num w:numId="29">
    <w:abstractNumId w:val="7"/>
  </w:num>
  <w:num w:numId="30">
    <w:abstractNumId w:val="2"/>
  </w:num>
  <w:num w:numId="31">
    <w:abstractNumId w:val="49"/>
  </w:num>
  <w:num w:numId="32">
    <w:abstractNumId w:val="44"/>
  </w:num>
  <w:num w:numId="33">
    <w:abstractNumId w:val="32"/>
  </w:num>
  <w:num w:numId="34">
    <w:abstractNumId w:val="4"/>
  </w:num>
  <w:num w:numId="35">
    <w:abstractNumId w:val="39"/>
  </w:num>
  <w:num w:numId="36">
    <w:abstractNumId w:val="29"/>
  </w:num>
  <w:num w:numId="37">
    <w:abstractNumId w:val="41"/>
  </w:num>
  <w:num w:numId="38">
    <w:abstractNumId w:val="3"/>
  </w:num>
  <w:num w:numId="39">
    <w:abstractNumId w:val="45"/>
  </w:num>
  <w:num w:numId="40">
    <w:abstractNumId w:val="42"/>
  </w:num>
  <w:num w:numId="41">
    <w:abstractNumId w:val="16"/>
  </w:num>
  <w:num w:numId="42">
    <w:abstractNumId w:val="31"/>
  </w:num>
  <w:num w:numId="43">
    <w:abstractNumId w:val="13"/>
  </w:num>
  <w:num w:numId="44">
    <w:abstractNumId w:val="34"/>
  </w:num>
  <w:num w:numId="45">
    <w:abstractNumId w:val="14"/>
  </w:num>
  <w:num w:numId="46">
    <w:abstractNumId w:val="5"/>
  </w:num>
  <w:num w:numId="47">
    <w:abstractNumId w:val="26"/>
  </w:num>
  <w:num w:numId="48">
    <w:abstractNumId w:val="11"/>
  </w:num>
  <w:num w:numId="49">
    <w:abstractNumId w:val="24"/>
  </w:num>
  <w:num w:numId="50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6A"/>
    <w:rsid w:val="000238BA"/>
    <w:rsid w:val="0009302F"/>
    <w:rsid w:val="000C0765"/>
    <w:rsid w:val="000D51BC"/>
    <w:rsid w:val="00153FE1"/>
    <w:rsid w:val="001640E9"/>
    <w:rsid w:val="00201A4E"/>
    <w:rsid w:val="00201C50"/>
    <w:rsid w:val="00223442"/>
    <w:rsid w:val="00243AA5"/>
    <w:rsid w:val="002554CD"/>
    <w:rsid w:val="0026259D"/>
    <w:rsid w:val="002701AB"/>
    <w:rsid w:val="00293B83"/>
    <w:rsid w:val="002A4DB7"/>
    <w:rsid w:val="002A791A"/>
    <w:rsid w:val="002B2B33"/>
    <w:rsid w:val="002B4294"/>
    <w:rsid w:val="002C1828"/>
    <w:rsid w:val="002F498B"/>
    <w:rsid w:val="00304FB2"/>
    <w:rsid w:val="00333A0F"/>
    <w:rsid w:val="00333AC2"/>
    <w:rsid w:val="00333D0D"/>
    <w:rsid w:val="003568CF"/>
    <w:rsid w:val="00363AE5"/>
    <w:rsid w:val="003832A4"/>
    <w:rsid w:val="00404503"/>
    <w:rsid w:val="004768B2"/>
    <w:rsid w:val="00493C85"/>
    <w:rsid w:val="004C049F"/>
    <w:rsid w:val="004C6210"/>
    <w:rsid w:val="005000E2"/>
    <w:rsid w:val="00517188"/>
    <w:rsid w:val="00576707"/>
    <w:rsid w:val="00577ED1"/>
    <w:rsid w:val="005B4762"/>
    <w:rsid w:val="005E5196"/>
    <w:rsid w:val="00601719"/>
    <w:rsid w:val="0068730A"/>
    <w:rsid w:val="006A3CE7"/>
    <w:rsid w:val="006A4A3C"/>
    <w:rsid w:val="006B6E63"/>
    <w:rsid w:val="00716E4C"/>
    <w:rsid w:val="00770B0E"/>
    <w:rsid w:val="00780111"/>
    <w:rsid w:val="007A76F4"/>
    <w:rsid w:val="00800D33"/>
    <w:rsid w:val="00804C8E"/>
    <w:rsid w:val="00821BEF"/>
    <w:rsid w:val="00827F6F"/>
    <w:rsid w:val="00885D37"/>
    <w:rsid w:val="0089714F"/>
    <w:rsid w:val="008C7882"/>
    <w:rsid w:val="008D0DCE"/>
    <w:rsid w:val="00903DDC"/>
    <w:rsid w:val="00916F5C"/>
    <w:rsid w:val="009209F2"/>
    <w:rsid w:val="00945C08"/>
    <w:rsid w:val="009E5B7C"/>
    <w:rsid w:val="00A41B80"/>
    <w:rsid w:val="00A95CB5"/>
    <w:rsid w:val="00AD747F"/>
    <w:rsid w:val="00AF7100"/>
    <w:rsid w:val="00B04F67"/>
    <w:rsid w:val="00B65C7C"/>
    <w:rsid w:val="00B7011B"/>
    <w:rsid w:val="00B7026A"/>
    <w:rsid w:val="00BA7A23"/>
    <w:rsid w:val="00BD5793"/>
    <w:rsid w:val="00C35436"/>
    <w:rsid w:val="00C4182C"/>
    <w:rsid w:val="00C6554A"/>
    <w:rsid w:val="00C77775"/>
    <w:rsid w:val="00C83EB4"/>
    <w:rsid w:val="00CA6154"/>
    <w:rsid w:val="00CB7F17"/>
    <w:rsid w:val="00CD3E90"/>
    <w:rsid w:val="00D07BC5"/>
    <w:rsid w:val="00D31076"/>
    <w:rsid w:val="00D44B3A"/>
    <w:rsid w:val="00D5222D"/>
    <w:rsid w:val="00D84509"/>
    <w:rsid w:val="00DA09BB"/>
    <w:rsid w:val="00DA1646"/>
    <w:rsid w:val="00DB3476"/>
    <w:rsid w:val="00DC4114"/>
    <w:rsid w:val="00DC679C"/>
    <w:rsid w:val="00DF176C"/>
    <w:rsid w:val="00E0117C"/>
    <w:rsid w:val="00E02023"/>
    <w:rsid w:val="00E35B29"/>
    <w:rsid w:val="00E46CE9"/>
    <w:rsid w:val="00E47CE8"/>
    <w:rsid w:val="00E52A0B"/>
    <w:rsid w:val="00E57A13"/>
    <w:rsid w:val="00E65E52"/>
    <w:rsid w:val="00E71DC9"/>
    <w:rsid w:val="00EC6786"/>
    <w:rsid w:val="00ED6B36"/>
    <w:rsid w:val="00ED7C44"/>
    <w:rsid w:val="00EE1E67"/>
    <w:rsid w:val="00EF431A"/>
    <w:rsid w:val="00F63957"/>
    <w:rsid w:val="00F64C75"/>
    <w:rsid w:val="00F7594F"/>
    <w:rsid w:val="00FA0266"/>
    <w:rsid w:val="00FA6E1E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8D37DE-4C42-4998-81F5-0401E79E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DCE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a">
    <w:name w:val="a"/>
    <w:basedOn w:val="Policepardfaut"/>
    <w:rsid w:val="00B7026A"/>
  </w:style>
  <w:style w:type="character" w:customStyle="1" w:styleId="l6">
    <w:name w:val="l6"/>
    <w:basedOn w:val="Policepardfaut"/>
    <w:rsid w:val="00F7594F"/>
  </w:style>
  <w:style w:type="paragraph" w:styleId="Paragraphedeliste">
    <w:name w:val="List Paragraph"/>
    <w:basedOn w:val="Normal"/>
    <w:uiPriority w:val="34"/>
    <w:unhideWhenUsed/>
    <w:qFormat/>
    <w:rsid w:val="0026259D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E1E67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243A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3AA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43AA5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46CE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E46C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701AB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customStyle="1" w:styleId="Standard">
    <w:name w:val="Standard"/>
    <w:rsid w:val="002B2B33"/>
    <w:pPr>
      <w:tabs>
        <w:tab w:val="left" w:pos="709"/>
      </w:tabs>
      <w:suppressAutoHyphens/>
      <w:spacing w:before="0" w:line="276" w:lineRule="atLeast"/>
    </w:pPr>
    <w:rPr>
      <w:rFonts w:ascii="Times New Roman" w:eastAsia="DejaVu Sans" w:hAnsi="Times New Roman" w:cs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1723-97D2-4136-AF73-995E3356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5322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FUJITSU</cp:lastModifiedBy>
  <cp:revision>21</cp:revision>
  <dcterms:created xsi:type="dcterms:W3CDTF">2025-02-20T18:35:00Z</dcterms:created>
  <dcterms:modified xsi:type="dcterms:W3CDTF">2025-05-07T10:19:00Z</dcterms:modified>
</cp:coreProperties>
</file>